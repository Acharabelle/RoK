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7D" w:rsidRDefault="004C4A7D" w:rsidP="004C4A7D">
      <w:pPr>
        <w:pStyle w:val="Title"/>
      </w:pPr>
      <w:r>
        <w:t>Project Contacts</w:t>
      </w:r>
    </w:p>
    <w:p w:rsidR="004C4A7D" w:rsidRDefault="004C4A7D" w:rsidP="004C4A7D">
      <w:pPr>
        <w:pStyle w:val="Heading1"/>
      </w:pPr>
      <w:r>
        <w:t>Web Programming II</w:t>
      </w:r>
    </w:p>
    <w:p w:rsidR="004C4A7D" w:rsidRDefault="004C4A7D" w:rsidP="004C4A7D">
      <w:pPr>
        <w:spacing w:after="0"/>
      </w:pPr>
      <w:r>
        <w:t>Rachael Beal</w:t>
      </w:r>
    </w:p>
    <w:p w:rsidR="004C4A7D" w:rsidRDefault="004C4A7D" w:rsidP="004C4A7D">
      <w:pPr>
        <w:spacing w:after="0"/>
      </w:pPr>
      <w:r>
        <w:t>801-400-9070</w:t>
      </w:r>
    </w:p>
    <w:p w:rsidR="004C4A7D" w:rsidRDefault="004C4A7D" w:rsidP="004C4A7D">
      <w:pPr>
        <w:spacing w:after="0"/>
      </w:pPr>
      <w:r w:rsidRPr="004C4A7D">
        <w:t>beal.home@yahoo.com</w:t>
      </w:r>
    </w:p>
    <w:p w:rsidR="004C4A7D" w:rsidRDefault="004C4A7D" w:rsidP="004C4A7D">
      <w:pPr>
        <w:spacing w:after="0"/>
      </w:pPr>
      <w:r w:rsidRPr="004C4A7D">
        <w:t>derboink@gmail.com</w:t>
      </w:r>
    </w:p>
    <w:p w:rsidR="004C4A7D" w:rsidRDefault="004C4A7D" w:rsidP="004C4A7D">
      <w:pPr>
        <w:spacing w:after="0"/>
      </w:pPr>
    </w:p>
    <w:p w:rsidR="004C4A7D" w:rsidRDefault="004C4A7D" w:rsidP="004C4A7D">
      <w:pPr>
        <w:spacing w:after="0"/>
      </w:pPr>
      <w:r>
        <w:t>Sean Rappelya</w:t>
      </w:r>
      <w:bookmarkStart w:id="0" w:name="_GoBack"/>
      <w:bookmarkEnd w:id="0"/>
    </w:p>
    <w:p w:rsidR="004C4A7D" w:rsidRDefault="004C4A7D" w:rsidP="004C4A7D">
      <w:pPr>
        <w:spacing w:after="0"/>
      </w:pPr>
      <w:r>
        <w:t>801-763-7449</w:t>
      </w:r>
    </w:p>
    <w:p w:rsidR="004C4A7D" w:rsidRDefault="004C4A7D" w:rsidP="004C4A7D">
      <w:pPr>
        <w:spacing w:after="0"/>
      </w:pPr>
      <w:r w:rsidRPr="004C4A7D">
        <w:t>rapple_yea@yahoo.com</w:t>
      </w:r>
    </w:p>
    <w:p w:rsidR="004C4A7D" w:rsidRDefault="004C4A7D" w:rsidP="004C4A7D">
      <w:pPr>
        <w:pStyle w:val="Heading1"/>
      </w:pPr>
      <w:r>
        <w:t>Human Factors</w:t>
      </w:r>
    </w:p>
    <w:p w:rsidR="004C4A7D" w:rsidRDefault="004C4A7D" w:rsidP="004C4A7D">
      <w:pPr>
        <w:spacing w:after="0"/>
      </w:pPr>
      <w:r>
        <w:t xml:space="preserve">Sonia Nana </w:t>
      </w:r>
      <w:proofErr w:type="spellStart"/>
      <w:r>
        <w:t>Wandia</w:t>
      </w:r>
      <w:proofErr w:type="spellEnd"/>
    </w:p>
    <w:p w:rsidR="004C4A7D" w:rsidRDefault="004C4A7D" w:rsidP="004C4A7D">
      <w:pPr>
        <w:spacing w:after="0"/>
      </w:pPr>
      <w:r>
        <w:t>970-227-1838</w:t>
      </w:r>
    </w:p>
    <w:p w:rsidR="004C4A7D" w:rsidRDefault="004C4A7D" w:rsidP="004C4A7D">
      <w:pPr>
        <w:spacing w:after="0"/>
      </w:pPr>
      <w:r w:rsidRPr="004C4A7D">
        <w:t>soniawandja@gmail.com</w:t>
      </w:r>
    </w:p>
    <w:p w:rsidR="004C4A7D" w:rsidRDefault="004C4A7D" w:rsidP="004C4A7D">
      <w:pPr>
        <w:spacing w:after="0"/>
      </w:pPr>
    </w:p>
    <w:p w:rsidR="004C4A7D" w:rsidRDefault="004C4A7D" w:rsidP="004C4A7D">
      <w:pPr>
        <w:spacing w:after="0"/>
      </w:pPr>
      <w:r>
        <w:t>Joseph Stoddard</w:t>
      </w:r>
    </w:p>
    <w:p w:rsidR="004C4A7D" w:rsidRDefault="004C4A7D" w:rsidP="004C4A7D">
      <w:pPr>
        <w:spacing w:after="0"/>
      </w:pPr>
      <w:r>
        <w:t>801-420-5297</w:t>
      </w:r>
    </w:p>
    <w:p w:rsidR="004C4A7D" w:rsidRDefault="004C4A7D" w:rsidP="004C4A7D">
      <w:pPr>
        <w:spacing w:after="0"/>
      </w:pPr>
      <w:r w:rsidRPr="004C4A7D">
        <w:t>jang.stoddardhome@gmail.com</w:t>
      </w:r>
    </w:p>
    <w:p w:rsidR="004C4A7D" w:rsidRDefault="004C4A7D" w:rsidP="004C4A7D">
      <w:pPr>
        <w:pStyle w:val="Heading1"/>
      </w:pPr>
      <w:r>
        <w:t>Others</w:t>
      </w:r>
    </w:p>
    <w:p w:rsidR="004C4A7D" w:rsidRDefault="004C4A7D" w:rsidP="004C4A7D">
      <w:pPr>
        <w:spacing w:after="0"/>
      </w:pPr>
      <w:r>
        <w:t>Luke Peterson</w:t>
      </w:r>
    </w:p>
    <w:p w:rsidR="004C4A7D" w:rsidRDefault="004C4A7D" w:rsidP="004C4A7D">
      <w:pPr>
        <w:spacing w:after="0"/>
      </w:pPr>
      <w:r>
        <w:t>UVU Contact</w:t>
      </w:r>
    </w:p>
    <w:p w:rsidR="004C4A7D" w:rsidRDefault="004C4A7D" w:rsidP="004C4A7D">
      <w:pPr>
        <w:spacing w:after="0"/>
      </w:pPr>
      <w:r>
        <w:t>801-863-8899</w:t>
      </w:r>
    </w:p>
    <w:p w:rsidR="004C4A7D" w:rsidRDefault="004C4A7D" w:rsidP="004C4A7D">
      <w:pPr>
        <w:spacing w:after="0"/>
      </w:pPr>
      <w:r w:rsidRPr="004C4A7D">
        <w:t>Luke.Peterson@uvu.edu</w:t>
      </w:r>
    </w:p>
    <w:p w:rsidR="004C4A7D" w:rsidRDefault="004C4A7D" w:rsidP="004C4A7D">
      <w:pPr>
        <w:spacing w:after="0"/>
      </w:pPr>
    </w:p>
    <w:p w:rsidR="004C4A7D" w:rsidRDefault="004C4A7D" w:rsidP="004C4A7D">
      <w:pPr>
        <w:spacing w:after="0"/>
      </w:pPr>
      <w:r>
        <w:t xml:space="preserve">Ross S. </w:t>
      </w:r>
      <w:proofErr w:type="spellStart"/>
      <w:r>
        <w:t>Wolfley</w:t>
      </w:r>
      <w:proofErr w:type="spellEnd"/>
    </w:p>
    <w:p w:rsidR="004C4A7D" w:rsidRDefault="004C4A7D" w:rsidP="004C4A7D">
      <w:pPr>
        <w:spacing w:after="0"/>
      </w:pPr>
      <w:r>
        <w:t>CFO / Corporate Counsel</w:t>
      </w:r>
    </w:p>
    <w:p w:rsidR="004C4A7D" w:rsidRDefault="004C4A7D" w:rsidP="004C4A7D">
      <w:pPr>
        <w:spacing w:after="0"/>
      </w:pPr>
      <w:r>
        <w:t>Emissary Media Company</w:t>
      </w:r>
    </w:p>
    <w:p w:rsidR="004C4A7D" w:rsidRDefault="004C4A7D" w:rsidP="004C4A7D">
      <w:pPr>
        <w:spacing w:after="0"/>
      </w:pPr>
      <w:r>
        <w:t>801-360-4042</w:t>
      </w:r>
    </w:p>
    <w:p w:rsidR="004C4A7D" w:rsidRDefault="004C4A7D" w:rsidP="004C4A7D">
      <w:pPr>
        <w:spacing w:after="0"/>
      </w:pPr>
      <w:r w:rsidRPr="004C4A7D">
        <w:t>Ross@EmissaryMedia.net</w:t>
      </w:r>
    </w:p>
    <w:p w:rsidR="004C4A7D" w:rsidRDefault="004C4A7D" w:rsidP="004C4A7D">
      <w:pPr>
        <w:spacing w:after="0"/>
      </w:pPr>
    </w:p>
    <w:p w:rsidR="004C4A7D" w:rsidRDefault="004C4A7D" w:rsidP="004C4A7D">
      <w:pPr>
        <w:spacing w:after="0"/>
      </w:pPr>
      <w:r>
        <w:t xml:space="preserve">Tom </w:t>
      </w:r>
      <w:proofErr w:type="spellStart"/>
      <w:r>
        <w:t>Holdman</w:t>
      </w:r>
      <w:proofErr w:type="spellEnd"/>
    </w:p>
    <w:p w:rsidR="004C4A7D" w:rsidRDefault="004C4A7D" w:rsidP="004C4A7D">
      <w:pPr>
        <w:spacing w:after="0"/>
      </w:pPr>
      <w:r>
        <w:t>Owner/Artist</w:t>
      </w:r>
    </w:p>
    <w:p w:rsidR="004C4A7D" w:rsidRDefault="004C4A7D" w:rsidP="004C4A7D">
      <w:pPr>
        <w:spacing w:after="0"/>
      </w:pPr>
      <w:proofErr w:type="spellStart"/>
      <w:r>
        <w:t>Holdman</w:t>
      </w:r>
      <w:proofErr w:type="spellEnd"/>
      <w:r>
        <w:t xml:space="preserve"> Studios</w:t>
      </w:r>
    </w:p>
    <w:p w:rsidR="004C4A7D" w:rsidRDefault="004C4A7D" w:rsidP="004C4A7D">
      <w:pPr>
        <w:spacing w:after="0"/>
      </w:pPr>
      <w:r>
        <w:t>W: 801-766-4111</w:t>
      </w:r>
    </w:p>
    <w:p w:rsidR="004C4A7D" w:rsidRDefault="004C4A7D" w:rsidP="004C4A7D">
      <w:pPr>
        <w:spacing w:after="0"/>
      </w:pPr>
      <w:r>
        <w:t>C: 801-367-3424</w:t>
      </w:r>
    </w:p>
    <w:p w:rsidR="004C4A7D" w:rsidRDefault="004C4A7D" w:rsidP="004C4A7D">
      <w:pPr>
        <w:spacing w:after="0"/>
      </w:pPr>
      <w:r w:rsidRPr="004C4A7D">
        <w:t>tommail@holdman.com</w:t>
      </w:r>
    </w:p>
    <w:p w:rsidR="004C4A7D" w:rsidRDefault="004C4A7D" w:rsidP="004C4A7D">
      <w:pPr>
        <w:spacing w:after="0"/>
      </w:pPr>
    </w:p>
    <w:p w:rsidR="004C4A7D" w:rsidRDefault="004C4A7D" w:rsidP="004C4A7D">
      <w:pPr>
        <w:spacing w:after="0"/>
      </w:pPr>
      <w:r>
        <w:t xml:space="preserve">Cameron </w:t>
      </w:r>
      <w:proofErr w:type="spellStart"/>
      <w:r>
        <w:t>Oscarson</w:t>
      </w:r>
      <w:proofErr w:type="spellEnd"/>
    </w:p>
    <w:p w:rsidR="004C4A7D" w:rsidRDefault="004C4A7D" w:rsidP="004C4A7D">
      <w:pPr>
        <w:spacing w:after="0"/>
      </w:pPr>
      <w:r>
        <w:t>Artist / Instructor</w:t>
      </w:r>
    </w:p>
    <w:p w:rsidR="004C4A7D" w:rsidRDefault="004C4A7D" w:rsidP="004C4A7D">
      <w:pPr>
        <w:spacing w:after="0"/>
      </w:pPr>
      <w:proofErr w:type="spellStart"/>
      <w:r>
        <w:t>Holdman</w:t>
      </w:r>
      <w:proofErr w:type="spellEnd"/>
      <w:r>
        <w:t xml:space="preserve"> Studios</w:t>
      </w:r>
    </w:p>
    <w:p w:rsidR="004C4A7D" w:rsidRDefault="004C4A7D" w:rsidP="004C4A7D">
      <w:pPr>
        <w:spacing w:after="0"/>
      </w:pPr>
      <w:r>
        <w:t>W: 801-766-4111</w:t>
      </w:r>
    </w:p>
    <w:p w:rsidR="004C4A7D" w:rsidRDefault="004C4A7D" w:rsidP="004C4A7D">
      <w:pPr>
        <w:spacing w:after="0"/>
      </w:pPr>
      <w:r w:rsidRPr="004C4A7D">
        <w:t>cameron@holdman.com</w:t>
      </w:r>
    </w:p>
    <w:p w:rsidR="004C4A7D" w:rsidRDefault="004C4A7D" w:rsidP="004C4A7D">
      <w:pPr>
        <w:spacing w:after="0"/>
      </w:pPr>
    </w:p>
    <w:p w:rsidR="004C4A7D" w:rsidRDefault="004C4A7D" w:rsidP="004C4A7D">
      <w:pPr>
        <w:spacing w:after="0"/>
      </w:pPr>
      <w:r>
        <w:t>3003 North Thanksgiving Way</w:t>
      </w:r>
    </w:p>
    <w:p w:rsidR="004C4A7D" w:rsidRDefault="004C4A7D" w:rsidP="004C4A7D">
      <w:pPr>
        <w:spacing w:after="0"/>
      </w:pPr>
      <w:r>
        <w:t>Lehi, UT 84043</w:t>
      </w:r>
    </w:p>
    <w:p w:rsidR="004C4A7D" w:rsidRDefault="004C4A7D" w:rsidP="004C4A7D">
      <w:pPr>
        <w:spacing w:after="0"/>
      </w:pPr>
      <w:r w:rsidRPr="004C4A7D">
        <w:t>www.holdmanstudios.com</w:t>
      </w:r>
    </w:p>
    <w:p w:rsidR="004C4A7D" w:rsidRDefault="004C4A7D" w:rsidP="004C4A7D">
      <w:pPr>
        <w:spacing w:after="0"/>
      </w:pPr>
    </w:p>
    <w:p w:rsidR="004F453E" w:rsidRPr="004C4A7D" w:rsidRDefault="004F453E" w:rsidP="004C4A7D"/>
    <w:sectPr w:rsidR="004F453E" w:rsidRPr="004C4A7D" w:rsidSect="00377D3D">
      <w:pgSz w:w="12240" w:h="15840"/>
      <w:pgMar w:top="81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3E"/>
    <w:rsid w:val="00377D3D"/>
    <w:rsid w:val="003D7750"/>
    <w:rsid w:val="004C4A7D"/>
    <w:rsid w:val="004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3C869-E32B-422C-AD34-D418381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3E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Rachael Beal</dc:creator>
  <cp:keywords/>
  <cp:lastModifiedBy>Rachael Beal</cp:lastModifiedBy>
  <cp:revision>3</cp:revision>
  <dcterms:created xsi:type="dcterms:W3CDTF">2014-02-21T22:27:00Z</dcterms:created>
  <dcterms:modified xsi:type="dcterms:W3CDTF">2014-02-21T23:16:00Z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